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41A5" w14:textId="333DB91B" w:rsidR="00394A6D" w:rsidRPr="00450D0E" w:rsidRDefault="00000000">
      <w:pPr>
        <w:pStyle w:val="Title"/>
        <w:rPr>
          <w:lang w:val="en-GB"/>
        </w:rPr>
      </w:pPr>
      <w:sdt>
        <w:sdtPr>
          <w:rPr>
            <w:lang w:val="en-GB"/>
          </w:rPr>
          <w:alias w:val="Enter your name:"/>
          <w:tag w:val=""/>
          <w:id w:val="-328297061"/>
          <w:placeholder>
            <w:docPart w:val="84810D0ED0B942A69F4B5C4F76FC8F6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B076A7">
            <w:rPr>
              <w:lang w:val="en-GB"/>
            </w:rPr>
            <w:t>Monika Daujotaite</w:t>
          </w:r>
        </w:sdtContent>
      </w:sdt>
    </w:p>
    <w:p w14:paraId="19D06820" w14:textId="5EAF6DE1" w:rsidR="006001E0" w:rsidRDefault="00B076A7">
      <w:pPr>
        <w:rPr>
          <w:lang w:val="en-GB"/>
        </w:rPr>
      </w:pPr>
      <w:r>
        <w:rPr>
          <w:lang w:val="en-GB"/>
        </w:rPr>
        <w:t>16 Queens Avenue, London, N3 2NP</w:t>
      </w:r>
      <w:r w:rsidR="00CC75DB" w:rsidRPr="00450D0E">
        <w:rPr>
          <w:lang w:val="en-GB" w:bidi="en-GB"/>
        </w:rPr>
        <w:t> | </w:t>
      </w:r>
      <w:r>
        <w:rPr>
          <w:lang w:val="en-GB"/>
        </w:rPr>
        <w:t>+447443060814</w:t>
      </w:r>
      <w:r w:rsidR="00CC75DB" w:rsidRPr="00450D0E">
        <w:rPr>
          <w:lang w:val="en-GB" w:bidi="en-GB"/>
        </w:rPr>
        <w:t> | </w:t>
      </w:r>
      <w:hyperlink r:id="rId7" w:history="1">
        <w:r w:rsidR="006001E0" w:rsidRPr="00E9087C">
          <w:rPr>
            <w:rStyle w:val="Hyperlink"/>
            <w:lang w:val="en-GB"/>
          </w:rPr>
          <w:t>daujotaitem@gmail.com</w:t>
        </w:r>
      </w:hyperlink>
    </w:p>
    <w:p w14:paraId="01261D58" w14:textId="47F6FD3D" w:rsidR="006001E0" w:rsidRPr="00450D0E" w:rsidRDefault="00000000">
      <w:pPr>
        <w:rPr>
          <w:lang w:val="en-GB"/>
        </w:rPr>
      </w:pPr>
      <w:hyperlink r:id="rId8" w:history="1">
        <w:r w:rsidR="0024797D" w:rsidRPr="0024797D">
          <w:rPr>
            <w:color w:val="0000FF"/>
            <w:u w:val="single"/>
          </w:rPr>
          <w:t>(10) Monika Daujotaite | LinkedIn</w:t>
        </w:r>
      </w:hyperlink>
      <w:r w:rsidR="006001E0" w:rsidRPr="00450D0E">
        <w:rPr>
          <w:lang w:val="en-GB" w:bidi="en-GB"/>
        </w:rPr>
        <w:t>| </w:t>
      </w:r>
      <w:hyperlink r:id="rId9" w:history="1">
        <w:r w:rsidR="00972284" w:rsidRPr="00972284">
          <w:rPr>
            <w:color w:val="0000FF"/>
            <w:u w:val="single"/>
          </w:rPr>
          <w:t>Monikusis (github.com)</w:t>
        </w:r>
      </w:hyperlink>
      <w:r w:rsidR="006001E0" w:rsidRPr="00450D0E">
        <w:rPr>
          <w:lang w:val="en-GB" w:bidi="en-GB"/>
        </w:rPr>
        <w:t>| </w:t>
      </w:r>
      <w:hyperlink r:id="rId10" w:history="1">
        <w:r w:rsidR="002D11B8" w:rsidRPr="002D11B8">
          <w:rPr>
            <w:color w:val="0000FF"/>
            <w:u w:val="single"/>
          </w:rPr>
          <w:t xml:space="preserve">Portfolio | </w:t>
        </w:r>
        <w:proofErr w:type="spellStart"/>
        <w:r w:rsidR="002D11B8" w:rsidRPr="002D11B8">
          <w:rPr>
            <w:color w:val="0000FF"/>
            <w:u w:val="single"/>
          </w:rPr>
          <w:t>HyperionDev</w:t>
        </w:r>
        <w:proofErr w:type="spellEnd"/>
      </w:hyperlink>
    </w:p>
    <w:p w14:paraId="7D038C3A" w14:textId="0D4026D9" w:rsidR="00394A6D" w:rsidRDefault="00B076A7">
      <w:pPr>
        <w:pStyle w:val="Heading1"/>
        <w:rPr>
          <w:lang w:val="en-GB"/>
        </w:rPr>
      </w:pPr>
      <w:r>
        <w:rPr>
          <w:lang w:val="en-GB"/>
        </w:rPr>
        <w:t xml:space="preserve">Summary </w:t>
      </w:r>
    </w:p>
    <w:p w14:paraId="0CE37BEE" w14:textId="77777777" w:rsidR="00B076A7" w:rsidRPr="00450D0E" w:rsidRDefault="00B076A7">
      <w:pPr>
        <w:pStyle w:val="Heading1"/>
        <w:rPr>
          <w:lang w:val="en-GB"/>
        </w:rPr>
      </w:pPr>
    </w:p>
    <w:p w14:paraId="639E580B" w14:textId="0B1727A9" w:rsidR="00897A0A" w:rsidRDefault="00B076A7" w:rsidP="00B076A7">
      <w:pPr>
        <w:pStyle w:val="ListBullet"/>
        <w:numPr>
          <w:ilvl w:val="0"/>
          <w:numId w:val="0"/>
        </w:numPr>
        <w:spacing w:after="0"/>
        <w:rPr>
          <w:lang w:val="en-GB"/>
        </w:rPr>
      </w:pPr>
      <w:r w:rsidRPr="00B076A7">
        <w:rPr>
          <w:lang w:val="en-GB"/>
        </w:rPr>
        <w:t>Dedicated and adaptable professional with a strong foundation in software engineering gained throug</w:t>
      </w:r>
      <w:r>
        <w:rPr>
          <w:lang w:val="en-GB"/>
        </w:rPr>
        <w:t xml:space="preserve">h </w:t>
      </w:r>
      <w:r w:rsidRPr="00B076A7">
        <w:rPr>
          <w:lang w:val="en-GB"/>
        </w:rPr>
        <w:t>rigorous bootcamp training. Equipped with hands-on technical skills</w:t>
      </w:r>
      <w:r w:rsidR="00897A0A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B076A7">
        <w:rPr>
          <w:lang w:val="en-GB"/>
        </w:rPr>
        <w:t>coupled with a solid background in management. Eager to apply newly acquired technical expertise alongside proven management abilities</w:t>
      </w:r>
      <w:r>
        <w:rPr>
          <w:lang w:val="en-GB"/>
        </w:rPr>
        <w:t xml:space="preserve"> </w:t>
      </w:r>
      <w:r w:rsidRPr="00B076A7">
        <w:rPr>
          <w:lang w:val="en-GB"/>
        </w:rPr>
        <w:t xml:space="preserve">in a dynamic software engineering role, contributing innovative </w:t>
      </w:r>
      <w:r w:rsidR="00897A0A" w:rsidRPr="00B076A7">
        <w:rPr>
          <w:lang w:val="en-GB"/>
        </w:rPr>
        <w:t>solutions,</w:t>
      </w:r>
      <w:r w:rsidRPr="00B076A7">
        <w:rPr>
          <w:lang w:val="en-GB"/>
        </w:rPr>
        <w:t xml:space="preserve"> and driving impactful</w:t>
      </w:r>
      <w:r>
        <w:rPr>
          <w:lang w:val="en-GB"/>
        </w:rPr>
        <w:t xml:space="preserve"> </w:t>
      </w:r>
      <w:r w:rsidRPr="00B076A7">
        <w:rPr>
          <w:lang w:val="en-GB"/>
        </w:rPr>
        <w:t>outcomes in the tech industry.</w:t>
      </w:r>
    </w:p>
    <w:sdt>
      <w:sdtPr>
        <w:rPr>
          <w:lang w:val="en-GB"/>
        </w:rPr>
        <w:alias w:val="Experience:"/>
        <w:tag w:val="Experience:"/>
        <w:id w:val="1494989950"/>
        <w:placeholder>
          <w:docPart w:val="B9008B763E824EAA94A32CCA9A197CEC"/>
        </w:placeholder>
        <w:temporary/>
        <w:showingPlcHdr/>
        <w15:appearance w15:val="hidden"/>
      </w:sdtPr>
      <w:sdtContent>
        <w:p w14:paraId="4C454BB1" w14:textId="77777777" w:rsidR="00897A0A" w:rsidRPr="00450D0E" w:rsidRDefault="00897A0A" w:rsidP="00897A0A">
          <w:pPr>
            <w:pStyle w:val="Heading1"/>
            <w:rPr>
              <w:lang w:val="en-GB"/>
            </w:rPr>
          </w:pPr>
          <w:r w:rsidRPr="00450D0E">
            <w:rPr>
              <w:lang w:val="en-GB" w:bidi="en-GB"/>
            </w:rPr>
            <w:t>Experience</w:t>
          </w:r>
        </w:p>
      </w:sdtContent>
    </w:sdt>
    <w:p w14:paraId="71B3F493" w14:textId="3246C765" w:rsidR="00461B37" w:rsidRDefault="000548A1" w:rsidP="00461B37">
      <w:pPr>
        <w:pStyle w:val="Heading2"/>
        <w:rPr>
          <w:lang w:val="en-GB"/>
        </w:rPr>
      </w:pPr>
      <w:r>
        <w:rPr>
          <w:lang w:val="en-GB"/>
        </w:rPr>
        <w:t>Software engineer</w:t>
      </w:r>
      <w:r w:rsidR="00461B37" w:rsidRPr="00450D0E">
        <w:rPr>
          <w:lang w:val="en-GB" w:bidi="en-GB"/>
        </w:rPr>
        <w:t> | </w:t>
      </w:r>
      <w:r>
        <w:rPr>
          <w:lang w:val="en-GB"/>
        </w:rPr>
        <w:t>hyperiondev</w:t>
      </w:r>
      <w:r w:rsidR="00461B37" w:rsidRPr="00450D0E">
        <w:rPr>
          <w:lang w:val="en-GB" w:bidi="en-GB"/>
        </w:rPr>
        <w:t> | </w:t>
      </w:r>
      <w:r>
        <w:rPr>
          <w:lang w:val="en-GB"/>
        </w:rPr>
        <w:t>december</w:t>
      </w:r>
      <w:r w:rsidR="00461B37">
        <w:rPr>
          <w:lang w:val="en-GB"/>
        </w:rPr>
        <w:t xml:space="preserve"> 2023</w:t>
      </w:r>
      <w:r w:rsidR="00461B37" w:rsidRPr="00450D0E">
        <w:rPr>
          <w:lang w:val="en-GB" w:bidi="en-GB"/>
        </w:rPr>
        <w:t>-</w:t>
      </w:r>
      <w:r>
        <w:rPr>
          <w:lang w:val="en-GB"/>
        </w:rPr>
        <w:t>march 2024</w:t>
      </w:r>
    </w:p>
    <w:p w14:paraId="710A7FD5" w14:textId="05F5D884" w:rsidR="00397E1A" w:rsidRDefault="00397E1A" w:rsidP="00397E1A">
      <w:pPr>
        <w:pStyle w:val="ListBullet"/>
        <w:numPr>
          <w:ilvl w:val="0"/>
          <w:numId w:val="20"/>
        </w:numPr>
        <w:ind w:left="1037" w:hanging="357"/>
        <w:rPr>
          <w:lang w:val="en-GB"/>
        </w:rPr>
      </w:pPr>
      <w:r>
        <w:rPr>
          <w:lang w:val="en-GB"/>
        </w:rPr>
        <w:t>Capstone projects.</w:t>
      </w:r>
    </w:p>
    <w:p w14:paraId="3A5C2CB8" w14:textId="749D0AA0" w:rsidR="00397E1A" w:rsidRDefault="001C4169" w:rsidP="00397E1A">
      <w:pPr>
        <w:pStyle w:val="ListBullet"/>
        <w:numPr>
          <w:ilvl w:val="0"/>
          <w:numId w:val="20"/>
        </w:numPr>
        <w:ind w:left="1037" w:hanging="357"/>
        <w:rPr>
          <w:lang w:val="en-GB"/>
        </w:rPr>
      </w:pPr>
      <w:r>
        <w:rPr>
          <w:lang w:val="en-GB"/>
        </w:rPr>
        <w:t>Defensive and logical programming.</w:t>
      </w:r>
    </w:p>
    <w:p w14:paraId="67F1AFAD" w14:textId="669EB784" w:rsidR="001C4169" w:rsidRDefault="0039358C" w:rsidP="00397E1A">
      <w:pPr>
        <w:pStyle w:val="ListBullet"/>
        <w:numPr>
          <w:ilvl w:val="0"/>
          <w:numId w:val="20"/>
        </w:numPr>
        <w:ind w:left="1037" w:hanging="357"/>
        <w:rPr>
          <w:lang w:val="en-GB"/>
        </w:rPr>
      </w:pPr>
      <w:r>
        <w:rPr>
          <w:lang w:val="en-GB"/>
        </w:rPr>
        <w:t>IO Operations.</w:t>
      </w:r>
    </w:p>
    <w:p w14:paraId="487C1E01" w14:textId="033A78AD" w:rsidR="000548A1" w:rsidRPr="004443FC" w:rsidRDefault="0039358C" w:rsidP="00461B37">
      <w:pPr>
        <w:pStyle w:val="ListBullet"/>
        <w:numPr>
          <w:ilvl w:val="0"/>
          <w:numId w:val="20"/>
        </w:numPr>
        <w:ind w:left="1037" w:hanging="357"/>
        <w:rPr>
          <w:lang w:val="en-GB"/>
        </w:rPr>
      </w:pPr>
      <w:r>
        <w:rPr>
          <w:lang w:val="en-GB"/>
        </w:rPr>
        <w:t xml:space="preserve">Object Orientated Programming. </w:t>
      </w:r>
    </w:p>
    <w:p w14:paraId="1975B10D" w14:textId="7214B54B" w:rsidR="00897A0A" w:rsidRPr="00450D0E" w:rsidRDefault="00897A0A" w:rsidP="00897A0A">
      <w:pPr>
        <w:pStyle w:val="Heading2"/>
        <w:rPr>
          <w:lang w:val="en-GB"/>
        </w:rPr>
      </w:pPr>
      <w:r>
        <w:rPr>
          <w:lang w:val="en-GB"/>
        </w:rPr>
        <w:t>European Guest services team manager</w:t>
      </w:r>
      <w:r w:rsidRPr="00450D0E">
        <w:rPr>
          <w:lang w:val="en-GB" w:bidi="en-GB"/>
        </w:rPr>
        <w:t> | </w:t>
      </w:r>
      <w:r>
        <w:rPr>
          <w:lang w:val="en-GB"/>
        </w:rPr>
        <w:t>The travel corporation</w:t>
      </w:r>
      <w:r w:rsidRPr="00450D0E">
        <w:rPr>
          <w:lang w:val="en-GB" w:bidi="en-GB"/>
        </w:rPr>
        <w:t> | </w:t>
      </w:r>
      <w:r>
        <w:rPr>
          <w:lang w:val="en-GB"/>
        </w:rPr>
        <w:t>January 2023</w:t>
      </w:r>
      <w:r w:rsidRPr="00450D0E">
        <w:rPr>
          <w:lang w:val="en-GB" w:bidi="en-GB"/>
        </w:rPr>
        <w:t>-</w:t>
      </w:r>
      <w:r>
        <w:rPr>
          <w:lang w:val="en-GB"/>
        </w:rPr>
        <w:t>current</w:t>
      </w:r>
    </w:p>
    <w:p w14:paraId="7F6BC41D" w14:textId="77777777" w:rsidR="00D97C77" w:rsidRDefault="00D97C77" w:rsidP="00872935">
      <w:pPr>
        <w:pStyle w:val="ListBullet"/>
        <w:numPr>
          <w:ilvl w:val="0"/>
          <w:numId w:val="20"/>
        </w:numPr>
        <w:ind w:left="1037" w:hanging="357"/>
        <w:rPr>
          <w:lang w:val="en-GB"/>
        </w:rPr>
      </w:pPr>
      <w:r>
        <w:rPr>
          <w:lang w:val="en-GB"/>
        </w:rPr>
        <w:t xml:space="preserve">Accountable for the day-to-day running of European Guest Services Department. </w:t>
      </w:r>
    </w:p>
    <w:p w14:paraId="2A7A77F6" w14:textId="77777777" w:rsidR="00872935" w:rsidRDefault="00D97C77" w:rsidP="00872935">
      <w:pPr>
        <w:pStyle w:val="ListBullet"/>
        <w:numPr>
          <w:ilvl w:val="0"/>
          <w:numId w:val="20"/>
        </w:numPr>
        <w:ind w:left="1037" w:hanging="357"/>
        <w:rPr>
          <w:lang w:val="en-GB"/>
        </w:rPr>
      </w:pPr>
      <w:r>
        <w:rPr>
          <w:lang w:val="en-GB"/>
        </w:rPr>
        <w:t xml:space="preserve">Responsible for 3 teams between office, Hotel Hospitality desks and Heathrow airport. This to ensure that guests receive outstanding customer service and that tasks are completed efficiently and to highest standards. </w:t>
      </w:r>
    </w:p>
    <w:p w14:paraId="5315FAD7" w14:textId="542FEB3B" w:rsidR="00897A0A" w:rsidRPr="00450D0E" w:rsidRDefault="00D97C77" w:rsidP="00872935">
      <w:pPr>
        <w:pStyle w:val="ListBullet"/>
        <w:numPr>
          <w:ilvl w:val="0"/>
          <w:numId w:val="20"/>
        </w:numPr>
        <w:ind w:left="1037" w:hanging="357"/>
        <w:rPr>
          <w:lang w:val="en-GB"/>
        </w:rPr>
      </w:pPr>
      <w:r>
        <w:rPr>
          <w:lang w:val="en-GB"/>
        </w:rPr>
        <w:t xml:space="preserve">Training and team development to maintain consistently high levels of service and quality. </w:t>
      </w:r>
    </w:p>
    <w:p w14:paraId="0D44F003" w14:textId="35BADF94" w:rsidR="00897A0A" w:rsidRPr="00450D0E" w:rsidRDefault="00872935" w:rsidP="00897A0A">
      <w:pPr>
        <w:pStyle w:val="Heading2"/>
        <w:rPr>
          <w:lang w:val="en-GB"/>
        </w:rPr>
      </w:pPr>
      <w:r>
        <w:rPr>
          <w:lang w:val="en-GB"/>
        </w:rPr>
        <w:t>Multi store manager</w:t>
      </w:r>
      <w:r w:rsidR="00897A0A" w:rsidRPr="00450D0E">
        <w:rPr>
          <w:lang w:val="en-GB" w:bidi="en-GB"/>
        </w:rPr>
        <w:t> | </w:t>
      </w:r>
      <w:r>
        <w:rPr>
          <w:lang w:val="en-GB"/>
        </w:rPr>
        <w:t>getir</w:t>
      </w:r>
      <w:r w:rsidR="00897A0A" w:rsidRPr="00450D0E">
        <w:rPr>
          <w:lang w:val="en-GB" w:bidi="en-GB"/>
        </w:rPr>
        <w:t> | </w:t>
      </w:r>
      <w:r>
        <w:rPr>
          <w:lang w:val="en-GB"/>
        </w:rPr>
        <w:t>july 2021</w:t>
      </w:r>
      <w:r w:rsidR="00897A0A" w:rsidRPr="00450D0E">
        <w:rPr>
          <w:lang w:val="en-GB" w:bidi="en-GB"/>
        </w:rPr>
        <w:t>-</w:t>
      </w:r>
      <w:r>
        <w:rPr>
          <w:lang w:val="en-GB"/>
        </w:rPr>
        <w:t>march 2023</w:t>
      </w:r>
    </w:p>
    <w:p w14:paraId="25216156" w14:textId="4038BD22" w:rsidR="00872935" w:rsidRDefault="00872935" w:rsidP="00872935">
      <w:pPr>
        <w:pStyle w:val="ListBullet"/>
        <w:numPr>
          <w:ilvl w:val="0"/>
          <w:numId w:val="21"/>
        </w:numPr>
        <w:ind w:left="1037" w:hanging="357"/>
        <w:rPr>
          <w:lang w:val="en-GB"/>
        </w:rPr>
      </w:pPr>
      <w:r>
        <w:rPr>
          <w:lang w:val="en-GB"/>
        </w:rPr>
        <w:t>Oversee</w:t>
      </w:r>
      <w:r w:rsidRPr="00872935">
        <w:rPr>
          <w:lang w:val="en-GB"/>
        </w:rPr>
        <w:t xml:space="preserve"> and coordinates the operations of </w:t>
      </w:r>
      <w:r>
        <w:rPr>
          <w:lang w:val="en-GB"/>
        </w:rPr>
        <w:t>three</w:t>
      </w:r>
      <w:r w:rsidRPr="00872935">
        <w:rPr>
          <w:lang w:val="en-GB"/>
        </w:rPr>
        <w:t xml:space="preserve"> retail locations within a company.</w:t>
      </w:r>
    </w:p>
    <w:p w14:paraId="46B14278" w14:textId="20C25AB6" w:rsidR="00872935" w:rsidRPr="00872935" w:rsidRDefault="00872935" w:rsidP="00872935">
      <w:pPr>
        <w:pStyle w:val="ListBullet"/>
        <w:numPr>
          <w:ilvl w:val="0"/>
          <w:numId w:val="21"/>
        </w:numPr>
        <w:ind w:left="1037" w:hanging="357"/>
        <w:rPr>
          <w:lang w:val="en-GB"/>
        </w:rPr>
      </w:pPr>
      <w:r w:rsidRPr="00872935">
        <w:rPr>
          <w:lang w:val="en-GB"/>
        </w:rPr>
        <w:t xml:space="preserve"> </w:t>
      </w:r>
      <w:r>
        <w:rPr>
          <w:lang w:val="en-GB"/>
        </w:rPr>
        <w:t>S</w:t>
      </w:r>
      <w:r w:rsidRPr="00872935">
        <w:rPr>
          <w:lang w:val="en-GB"/>
        </w:rPr>
        <w:t>uper</w:t>
      </w:r>
      <w:r>
        <w:rPr>
          <w:lang w:val="en-GB"/>
        </w:rPr>
        <w:t>vision of</w:t>
      </w:r>
      <w:r w:rsidRPr="00872935">
        <w:rPr>
          <w:lang w:val="en-GB"/>
        </w:rPr>
        <w:t xml:space="preserve"> store </w:t>
      </w:r>
      <w:r>
        <w:rPr>
          <w:lang w:val="en-GB"/>
        </w:rPr>
        <w:t>leaders</w:t>
      </w:r>
      <w:r w:rsidRPr="00872935">
        <w:rPr>
          <w:lang w:val="en-GB"/>
        </w:rPr>
        <w:t>, ensuring consistent implementation of company policies and procedures across all stores</w:t>
      </w:r>
      <w:r>
        <w:rPr>
          <w:lang w:val="en-GB"/>
        </w:rPr>
        <w:t xml:space="preserve"> and meeting weekly standards of company’s KPIs. </w:t>
      </w:r>
    </w:p>
    <w:p w14:paraId="5C945455" w14:textId="0A4B21C8" w:rsidR="00872935" w:rsidRDefault="00872935" w:rsidP="00872935">
      <w:pPr>
        <w:pStyle w:val="ListBullet"/>
        <w:numPr>
          <w:ilvl w:val="0"/>
          <w:numId w:val="21"/>
        </w:numPr>
        <w:ind w:left="1037" w:hanging="357"/>
        <w:rPr>
          <w:lang w:val="en-GB"/>
        </w:rPr>
      </w:pPr>
      <w:r>
        <w:rPr>
          <w:lang w:val="en-GB"/>
        </w:rPr>
        <w:t>Goal set</w:t>
      </w:r>
      <w:r w:rsidRPr="00872935">
        <w:rPr>
          <w:lang w:val="en-GB"/>
        </w:rPr>
        <w:t xml:space="preserve"> for individual stores, regular inspections</w:t>
      </w:r>
      <w:r>
        <w:rPr>
          <w:lang w:val="en-GB"/>
        </w:rPr>
        <w:t xml:space="preserve"> conduction</w:t>
      </w:r>
      <w:r w:rsidRPr="00872935">
        <w:rPr>
          <w:lang w:val="en-GB"/>
        </w:rPr>
        <w:t xml:space="preserve">, </w:t>
      </w:r>
      <w:r w:rsidR="004443FC" w:rsidRPr="00872935">
        <w:rPr>
          <w:lang w:val="en-GB"/>
        </w:rPr>
        <w:t>guidance,</w:t>
      </w:r>
      <w:r w:rsidRPr="00872935">
        <w:rPr>
          <w:lang w:val="en-GB"/>
        </w:rPr>
        <w:t xml:space="preserve"> and support to ensure each location operates efficiently and meets company objectives.</w:t>
      </w:r>
    </w:p>
    <w:p w14:paraId="3038E243" w14:textId="4DA5B3EE" w:rsidR="00872935" w:rsidRDefault="00872935" w:rsidP="00525623">
      <w:pPr>
        <w:pStyle w:val="Heading2"/>
        <w:rPr>
          <w:lang w:val="en-GB"/>
        </w:rPr>
      </w:pPr>
      <w:r>
        <w:rPr>
          <w:lang w:val="en-GB"/>
        </w:rPr>
        <w:t>team lead</w:t>
      </w:r>
      <w:r w:rsidRPr="00450D0E">
        <w:rPr>
          <w:lang w:val="en-GB" w:bidi="en-GB"/>
        </w:rPr>
        <w:t> | </w:t>
      </w:r>
      <w:r>
        <w:rPr>
          <w:lang w:val="en-GB"/>
        </w:rPr>
        <w:t>costa</w:t>
      </w:r>
      <w:r w:rsidRPr="00450D0E">
        <w:rPr>
          <w:lang w:val="en-GB" w:bidi="en-GB"/>
        </w:rPr>
        <w:t> | </w:t>
      </w:r>
      <w:r>
        <w:rPr>
          <w:lang w:val="en-GB"/>
        </w:rPr>
        <w:t>september 2020</w:t>
      </w:r>
      <w:r w:rsidRPr="00450D0E">
        <w:rPr>
          <w:lang w:val="en-GB" w:bidi="en-GB"/>
        </w:rPr>
        <w:t>-</w:t>
      </w:r>
      <w:r>
        <w:rPr>
          <w:lang w:val="en-GB"/>
        </w:rPr>
        <w:t>july 2021</w:t>
      </w:r>
    </w:p>
    <w:p w14:paraId="18C61D7E" w14:textId="2EBFBBA2" w:rsidR="00525623" w:rsidRDefault="00525623" w:rsidP="00525623">
      <w:pPr>
        <w:pStyle w:val="ListBullet"/>
        <w:numPr>
          <w:ilvl w:val="0"/>
          <w:numId w:val="21"/>
        </w:numPr>
        <w:ind w:left="1037" w:hanging="357"/>
        <w:rPr>
          <w:lang w:val="en-GB"/>
        </w:rPr>
      </w:pPr>
      <w:r>
        <w:rPr>
          <w:lang w:val="en-GB"/>
        </w:rPr>
        <w:t>Ensure smooth daily operations.</w:t>
      </w:r>
    </w:p>
    <w:p w14:paraId="2EC82232" w14:textId="110CD10F" w:rsidR="00525623" w:rsidRDefault="00525623" w:rsidP="00525623">
      <w:pPr>
        <w:pStyle w:val="ListBullet"/>
        <w:numPr>
          <w:ilvl w:val="0"/>
          <w:numId w:val="21"/>
        </w:numPr>
        <w:ind w:left="1037" w:hanging="357"/>
        <w:rPr>
          <w:lang w:val="en-GB"/>
        </w:rPr>
      </w:pPr>
      <w:r>
        <w:rPr>
          <w:lang w:val="en-GB"/>
        </w:rPr>
        <w:t>Guiding and supervising the team, maintain quality standards in coffee preparation and service.</w:t>
      </w:r>
    </w:p>
    <w:p w14:paraId="2BA1915E" w14:textId="04880429" w:rsidR="00872935" w:rsidRPr="00525623" w:rsidRDefault="00525623" w:rsidP="00525623">
      <w:pPr>
        <w:pStyle w:val="ListBullet"/>
        <w:numPr>
          <w:ilvl w:val="0"/>
          <w:numId w:val="21"/>
        </w:numPr>
        <w:ind w:left="1037" w:hanging="357"/>
        <w:rPr>
          <w:lang w:val="en-GB"/>
        </w:rPr>
      </w:pPr>
      <w:r>
        <w:rPr>
          <w:lang w:val="en-GB"/>
        </w:rPr>
        <w:t>Handle customer inquiries, resolve issues or complaints. Ensure a welcoming and efficient environment. Foster a positive and cohesive team dynamic.</w:t>
      </w:r>
    </w:p>
    <w:p w14:paraId="741A5F71" w14:textId="4ED7392D" w:rsidR="00525623" w:rsidRDefault="00CE131C" w:rsidP="00525623">
      <w:pPr>
        <w:pStyle w:val="Heading2"/>
        <w:rPr>
          <w:lang w:val="en-GB"/>
        </w:rPr>
      </w:pPr>
      <w:r>
        <w:rPr>
          <w:lang w:val="en-GB"/>
        </w:rPr>
        <w:t>Administrative ASSISTANT |</w:t>
      </w:r>
      <w:r w:rsidR="00525623" w:rsidRPr="00450D0E">
        <w:rPr>
          <w:lang w:val="en-GB" w:bidi="en-GB"/>
        </w:rPr>
        <w:t> </w:t>
      </w:r>
      <w:r>
        <w:rPr>
          <w:lang w:val="en-GB"/>
        </w:rPr>
        <w:t>free2learn</w:t>
      </w:r>
      <w:r w:rsidR="00525623" w:rsidRPr="00450D0E">
        <w:rPr>
          <w:lang w:val="en-GB" w:bidi="en-GB"/>
        </w:rPr>
        <w:t> | </w:t>
      </w:r>
      <w:r>
        <w:rPr>
          <w:lang w:val="en-GB"/>
        </w:rPr>
        <w:t>march 2019-august2020</w:t>
      </w:r>
    </w:p>
    <w:p w14:paraId="4129F913" w14:textId="63CBA9EA" w:rsidR="00CE131C" w:rsidRDefault="00CE131C" w:rsidP="00CE131C">
      <w:pPr>
        <w:pStyle w:val="ListBullet"/>
        <w:numPr>
          <w:ilvl w:val="0"/>
          <w:numId w:val="21"/>
        </w:numPr>
        <w:ind w:left="1037" w:hanging="357"/>
        <w:rPr>
          <w:lang w:val="en-GB"/>
        </w:rPr>
      </w:pPr>
      <w:r>
        <w:rPr>
          <w:lang w:val="en-GB"/>
        </w:rPr>
        <w:t xml:space="preserve">Assist in creating reports, preparing documents and handling office tasks such as answering phone calls, managing office supplies. </w:t>
      </w:r>
    </w:p>
    <w:p w14:paraId="6A761608" w14:textId="17D8702B" w:rsidR="00CE131C" w:rsidRDefault="00CE131C" w:rsidP="00CE131C">
      <w:pPr>
        <w:pStyle w:val="ListBullet"/>
        <w:numPr>
          <w:ilvl w:val="0"/>
          <w:numId w:val="21"/>
        </w:numPr>
        <w:ind w:left="1037" w:hanging="357"/>
        <w:rPr>
          <w:lang w:val="en-GB"/>
        </w:rPr>
      </w:pPr>
      <w:r>
        <w:rPr>
          <w:lang w:val="en-GB"/>
        </w:rPr>
        <w:t>Act as a point of contact between different departments, provide administrative support to ensure efficient daily operations.</w:t>
      </w:r>
    </w:p>
    <w:p w14:paraId="266C245A" w14:textId="5A00E616" w:rsidR="00CE131C" w:rsidRDefault="00CE131C" w:rsidP="00CE131C">
      <w:pPr>
        <w:pStyle w:val="Heading2"/>
        <w:rPr>
          <w:lang w:val="en-GB"/>
        </w:rPr>
      </w:pPr>
      <w:r>
        <w:rPr>
          <w:lang w:val="en-GB"/>
        </w:rPr>
        <w:lastRenderedPageBreak/>
        <w:t>Team lead |</w:t>
      </w:r>
      <w:r w:rsidRPr="00450D0E">
        <w:rPr>
          <w:lang w:val="en-GB" w:bidi="en-GB"/>
        </w:rPr>
        <w:t> </w:t>
      </w:r>
      <w:r>
        <w:rPr>
          <w:lang w:val="en-GB"/>
        </w:rPr>
        <w:t>pret a manger</w:t>
      </w:r>
      <w:r w:rsidRPr="00450D0E">
        <w:rPr>
          <w:lang w:val="en-GB" w:bidi="en-GB"/>
        </w:rPr>
        <w:t> | </w:t>
      </w:r>
      <w:r>
        <w:rPr>
          <w:lang w:val="en-GB" w:bidi="en-GB"/>
        </w:rPr>
        <w:t>january 2017-</w:t>
      </w:r>
      <w:r>
        <w:rPr>
          <w:lang w:val="en-GB"/>
        </w:rPr>
        <w:t>march 2019</w:t>
      </w:r>
    </w:p>
    <w:p w14:paraId="525D8293" w14:textId="26E9B5A0" w:rsidR="00CE131C" w:rsidRDefault="00CE131C" w:rsidP="00CE131C">
      <w:pPr>
        <w:pStyle w:val="ListBullet"/>
        <w:numPr>
          <w:ilvl w:val="0"/>
          <w:numId w:val="21"/>
        </w:numPr>
        <w:ind w:left="1037" w:hanging="357"/>
        <w:rPr>
          <w:lang w:val="en-GB"/>
        </w:rPr>
      </w:pPr>
      <w:r>
        <w:rPr>
          <w:lang w:val="en-GB"/>
        </w:rPr>
        <w:t xml:space="preserve">Set up of shop floor prior opening, ensure smooth daily operations and achieve quality standards of customer service. </w:t>
      </w:r>
    </w:p>
    <w:p w14:paraId="0CAF36D6" w14:textId="33B0EC58" w:rsidR="00CE131C" w:rsidRDefault="00CE131C" w:rsidP="00CE131C">
      <w:pPr>
        <w:pStyle w:val="ListBullet"/>
        <w:numPr>
          <w:ilvl w:val="0"/>
          <w:numId w:val="21"/>
        </w:numPr>
        <w:ind w:left="1037" w:hanging="357"/>
        <w:rPr>
          <w:lang w:val="en-GB"/>
        </w:rPr>
      </w:pPr>
      <w:r>
        <w:rPr>
          <w:lang w:val="en-GB"/>
        </w:rPr>
        <w:t xml:space="preserve">Communication with nearby branches, stock managing. </w:t>
      </w:r>
    </w:p>
    <w:p w14:paraId="14E9583E" w14:textId="20638457" w:rsidR="00CE131C" w:rsidRDefault="00CE131C" w:rsidP="00CE131C">
      <w:pPr>
        <w:pStyle w:val="ListBullet"/>
        <w:numPr>
          <w:ilvl w:val="0"/>
          <w:numId w:val="21"/>
        </w:numPr>
        <w:ind w:left="1037" w:hanging="357"/>
        <w:rPr>
          <w:lang w:val="en-GB"/>
        </w:rPr>
      </w:pPr>
      <w:r>
        <w:rPr>
          <w:lang w:val="en-GB"/>
        </w:rPr>
        <w:t xml:space="preserve">Monthly &amp; weekly store health and safety assessments, store repairs and maintenance. </w:t>
      </w:r>
    </w:p>
    <w:p w14:paraId="371FF429" w14:textId="77777777" w:rsidR="00CE131C" w:rsidRDefault="00CE131C" w:rsidP="00CE131C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</w:p>
    <w:sdt>
      <w:sdtPr>
        <w:rPr>
          <w:lang w:val="en-GB"/>
        </w:rPr>
        <w:alias w:val="Education:"/>
        <w:tag w:val="Education:"/>
        <w:id w:val="1513793667"/>
        <w:placeholder>
          <w:docPart w:val="26D605395A634657B15B9F002F8A722A"/>
        </w:placeholder>
        <w:temporary/>
        <w:showingPlcHdr/>
        <w15:appearance w15:val="hidden"/>
      </w:sdtPr>
      <w:sdtContent>
        <w:p w14:paraId="65FE95C1" w14:textId="77777777" w:rsidR="00394A6D" w:rsidRPr="00450D0E" w:rsidRDefault="007D00B3">
          <w:pPr>
            <w:pStyle w:val="Heading1"/>
            <w:rPr>
              <w:lang w:val="en-GB"/>
            </w:rPr>
          </w:pPr>
          <w:r w:rsidRPr="00450D0E">
            <w:rPr>
              <w:lang w:val="en-GB" w:bidi="en-GB"/>
            </w:rPr>
            <w:t>Education</w:t>
          </w:r>
        </w:p>
      </w:sdtContent>
    </w:sdt>
    <w:p w14:paraId="2C788590" w14:textId="7F636B07" w:rsidR="006001E0" w:rsidRDefault="00CE131C" w:rsidP="006001E0">
      <w:pPr>
        <w:pStyle w:val="Heading2"/>
        <w:rPr>
          <w:lang w:val="en-GB"/>
        </w:rPr>
      </w:pPr>
      <w:r>
        <w:rPr>
          <w:lang w:val="en-GB"/>
        </w:rPr>
        <w:t xml:space="preserve">software </w:t>
      </w:r>
      <w:r w:rsidR="006001E0">
        <w:rPr>
          <w:lang w:val="en-GB"/>
        </w:rPr>
        <w:t>ENGINEERING |</w:t>
      </w:r>
      <w:r w:rsidR="007D00B3" w:rsidRPr="00450D0E">
        <w:rPr>
          <w:lang w:val="en-GB" w:bidi="en-GB"/>
        </w:rPr>
        <w:t> </w:t>
      </w:r>
      <w:r w:rsidR="006001E0">
        <w:rPr>
          <w:lang w:val="en-GB"/>
        </w:rPr>
        <w:t>december 2023-march 2024</w:t>
      </w:r>
      <w:r w:rsidR="007D00B3" w:rsidRPr="00450D0E">
        <w:rPr>
          <w:lang w:val="en-GB" w:bidi="en-GB"/>
        </w:rPr>
        <w:t> | </w:t>
      </w:r>
      <w:r w:rsidR="006001E0">
        <w:rPr>
          <w:lang w:val="en-GB"/>
        </w:rPr>
        <w:t>hyperiondev</w:t>
      </w:r>
    </w:p>
    <w:p w14:paraId="6DEAF403" w14:textId="77777777" w:rsidR="006001E0" w:rsidRPr="006001E0" w:rsidRDefault="006001E0" w:rsidP="006001E0">
      <w:pPr>
        <w:pStyle w:val="Heading2"/>
        <w:numPr>
          <w:ilvl w:val="0"/>
          <w:numId w:val="23"/>
        </w:numPr>
        <w:rPr>
          <w:rFonts w:asciiTheme="minorHAnsi" w:hAnsiTheme="minorHAnsi"/>
          <w:b w:val="0"/>
          <w:bCs/>
          <w:sz w:val="20"/>
          <w:szCs w:val="24"/>
          <w:lang w:val="en-GB"/>
        </w:rPr>
      </w:pPr>
      <w:r w:rsidRPr="006001E0">
        <w:rPr>
          <w:rFonts w:asciiTheme="minorHAnsi" w:hAnsiTheme="minorHAnsi" w:cs="Segoe UI"/>
          <w:b w:val="0"/>
          <w:bCs/>
          <w:sz w:val="20"/>
          <w:szCs w:val="20"/>
          <w:shd w:val="clear" w:color="auto" w:fill="FFFFFF"/>
        </w:rPr>
        <w:t xml:space="preserve">Software Development In Python And SQL </w:t>
      </w:r>
    </w:p>
    <w:p w14:paraId="765ECB91" w14:textId="77777777" w:rsidR="006001E0" w:rsidRPr="006001E0" w:rsidRDefault="006001E0" w:rsidP="006001E0">
      <w:pPr>
        <w:pStyle w:val="Heading2"/>
        <w:numPr>
          <w:ilvl w:val="0"/>
          <w:numId w:val="23"/>
        </w:numPr>
        <w:rPr>
          <w:rFonts w:asciiTheme="minorHAnsi" w:hAnsiTheme="minorHAnsi"/>
          <w:b w:val="0"/>
          <w:bCs/>
          <w:sz w:val="20"/>
          <w:szCs w:val="24"/>
          <w:lang w:val="en-GB"/>
        </w:rPr>
      </w:pPr>
      <w:r w:rsidRPr="006001E0">
        <w:rPr>
          <w:rFonts w:asciiTheme="minorHAnsi" w:hAnsiTheme="minorHAnsi" w:cs="Segoe UI"/>
          <w:b w:val="0"/>
          <w:bCs/>
          <w:sz w:val="20"/>
          <w:szCs w:val="20"/>
          <w:shd w:val="clear" w:color="auto" w:fill="FFFFFF"/>
        </w:rPr>
        <w:t xml:space="preserve"> Systems Design </w:t>
      </w:r>
    </w:p>
    <w:p w14:paraId="17829B65" w14:textId="77777777" w:rsidR="006001E0" w:rsidRPr="006001E0" w:rsidRDefault="006001E0" w:rsidP="006001E0">
      <w:pPr>
        <w:pStyle w:val="Heading2"/>
        <w:numPr>
          <w:ilvl w:val="0"/>
          <w:numId w:val="23"/>
        </w:numPr>
        <w:rPr>
          <w:rFonts w:asciiTheme="minorHAnsi" w:hAnsiTheme="minorHAnsi"/>
          <w:b w:val="0"/>
          <w:bCs/>
          <w:sz w:val="20"/>
          <w:szCs w:val="24"/>
          <w:lang w:val="en-GB"/>
        </w:rPr>
      </w:pPr>
      <w:r w:rsidRPr="006001E0">
        <w:rPr>
          <w:rFonts w:asciiTheme="minorHAnsi" w:hAnsiTheme="minorHAnsi" w:cs="Segoe UI"/>
          <w:b w:val="0"/>
          <w:bCs/>
          <w:sz w:val="20"/>
          <w:szCs w:val="20"/>
          <w:shd w:val="clear" w:color="auto" w:fill="FFFFFF"/>
        </w:rPr>
        <w:t xml:space="preserve">Version Control </w:t>
      </w:r>
    </w:p>
    <w:p w14:paraId="1555815F" w14:textId="77777777" w:rsidR="006001E0" w:rsidRPr="006001E0" w:rsidRDefault="006001E0" w:rsidP="006001E0">
      <w:pPr>
        <w:pStyle w:val="Heading2"/>
        <w:numPr>
          <w:ilvl w:val="0"/>
          <w:numId w:val="23"/>
        </w:numPr>
        <w:rPr>
          <w:rFonts w:asciiTheme="minorHAnsi" w:hAnsiTheme="minorHAnsi"/>
          <w:b w:val="0"/>
          <w:bCs/>
          <w:sz w:val="20"/>
          <w:szCs w:val="24"/>
          <w:lang w:val="en-GB"/>
        </w:rPr>
      </w:pPr>
      <w:r w:rsidRPr="006001E0">
        <w:rPr>
          <w:rFonts w:asciiTheme="minorHAnsi" w:hAnsiTheme="minorHAnsi" w:cs="Segoe UI"/>
          <w:b w:val="0"/>
          <w:bCs/>
          <w:sz w:val="20"/>
          <w:szCs w:val="20"/>
          <w:shd w:val="clear" w:color="auto" w:fill="FFFFFF"/>
        </w:rPr>
        <w:t xml:space="preserve">Systems Analysis </w:t>
      </w:r>
    </w:p>
    <w:p w14:paraId="6FBADA92" w14:textId="5AAC0C02" w:rsidR="006001E0" w:rsidRPr="006001E0" w:rsidRDefault="006001E0" w:rsidP="006001E0">
      <w:pPr>
        <w:pStyle w:val="Heading2"/>
        <w:numPr>
          <w:ilvl w:val="0"/>
          <w:numId w:val="23"/>
        </w:numPr>
        <w:rPr>
          <w:rFonts w:asciiTheme="minorHAnsi" w:hAnsiTheme="minorHAnsi"/>
          <w:b w:val="0"/>
          <w:bCs/>
          <w:sz w:val="20"/>
          <w:szCs w:val="24"/>
          <w:lang w:val="en-GB"/>
        </w:rPr>
      </w:pPr>
      <w:r w:rsidRPr="006001E0">
        <w:rPr>
          <w:rFonts w:asciiTheme="minorHAnsi" w:hAnsiTheme="minorHAnsi" w:cs="Segoe UI"/>
          <w:b w:val="0"/>
          <w:bCs/>
          <w:sz w:val="20"/>
          <w:szCs w:val="20"/>
          <w:shd w:val="clear" w:color="auto" w:fill="FFFFFF"/>
        </w:rPr>
        <w:t>Object-Oriented Programming (OOP)</w:t>
      </w:r>
    </w:p>
    <w:p w14:paraId="6B80F9DF" w14:textId="76FB270F" w:rsidR="00394A6D" w:rsidRPr="00450D0E" w:rsidRDefault="006001E0">
      <w:pPr>
        <w:pStyle w:val="Heading2"/>
        <w:rPr>
          <w:lang w:val="en-GB"/>
        </w:rPr>
      </w:pPr>
      <w:r>
        <w:rPr>
          <w:lang w:val="en-GB"/>
        </w:rPr>
        <w:t>iCQ level 3 in supervision and leadership</w:t>
      </w:r>
      <w:r w:rsidR="007D00B3" w:rsidRPr="00450D0E">
        <w:rPr>
          <w:lang w:val="en-GB" w:bidi="en-GB"/>
        </w:rPr>
        <w:t> </w:t>
      </w:r>
    </w:p>
    <w:p w14:paraId="48690792" w14:textId="39EA3F13" w:rsidR="006001E0" w:rsidRPr="00450D0E" w:rsidRDefault="006001E0" w:rsidP="006001E0">
      <w:pPr>
        <w:pStyle w:val="Heading2"/>
        <w:rPr>
          <w:lang w:val="en-GB"/>
        </w:rPr>
      </w:pPr>
      <w:r>
        <w:rPr>
          <w:lang w:val="en-GB"/>
        </w:rPr>
        <w:t>Diploma in economincs and business</w:t>
      </w:r>
    </w:p>
    <w:p w14:paraId="2502701B" w14:textId="1C165021" w:rsidR="00394A6D" w:rsidRDefault="00394A6D" w:rsidP="006001E0">
      <w:pPr>
        <w:pStyle w:val="ListBullet"/>
        <w:numPr>
          <w:ilvl w:val="0"/>
          <w:numId w:val="0"/>
        </w:numPr>
        <w:rPr>
          <w:lang w:val="en-GB"/>
        </w:rPr>
      </w:pPr>
    </w:p>
    <w:p w14:paraId="6E5E193A" w14:textId="4937FF3E" w:rsidR="004A2A02" w:rsidRDefault="004A2A02" w:rsidP="004A2A02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lang w:val="en-GB"/>
        </w:rPr>
        <w:t xml:space="preserve">Technical Skills </w:t>
      </w:r>
    </w:p>
    <w:p w14:paraId="3B6C6AFE" w14:textId="7EFA6B42" w:rsidR="004A2A02" w:rsidRDefault="006C45F7" w:rsidP="004A2A02">
      <w:pPr>
        <w:pStyle w:val="ListBullet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Python </w:t>
      </w:r>
    </w:p>
    <w:p w14:paraId="3E10AD88" w14:textId="5C063D60" w:rsidR="006C45F7" w:rsidRDefault="006C45F7" w:rsidP="004A2A02">
      <w:pPr>
        <w:pStyle w:val="ListBullet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Java Script </w:t>
      </w:r>
    </w:p>
    <w:p w14:paraId="5E2617A4" w14:textId="2ACFCD3C" w:rsidR="006C45F7" w:rsidRDefault="006C45F7" w:rsidP="004A2A02">
      <w:pPr>
        <w:pStyle w:val="ListBullet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SQL and Databases </w:t>
      </w:r>
    </w:p>
    <w:p w14:paraId="29D2D6A6" w14:textId="77777777" w:rsidR="006C45F7" w:rsidRPr="00450D0E" w:rsidRDefault="006C45F7" w:rsidP="004A2A02">
      <w:pPr>
        <w:pStyle w:val="ListBullet"/>
        <w:numPr>
          <w:ilvl w:val="0"/>
          <w:numId w:val="24"/>
        </w:numPr>
        <w:rPr>
          <w:lang w:val="en-GB"/>
        </w:rPr>
      </w:pPr>
    </w:p>
    <w:sdt>
      <w:sdtPr>
        <w:rPr>
          <w:lang w:val="en-GB"/>
        </w:rPr>
        <w:alias w:val="Skills &amp; Abilities:"/>
        <w:tag w:val="Skills &amp; Abilities:"/>
        <w:id w:val="495469907"/>
        <w:placeholder>
          <w:docPart w:val="C281A60ACE744F2AB188C37AD62C28C7"/>
        </w:placeholder>
        <w:temporary/>
        <w:showingPlcHdr/>
        <w15:appearance w15:val="hidden"/>
      </w:sdtPr>
      <w:sdtContent>
        <w:p w14:paraId="6993799F" w14:textId="77777777" w:rsidR="00394A6D" w:rsidRPr="00450D0E" w:rsidRDefault="007D00B3">
          <w:pPr>
            <w:pStyle w:val="Heading1"/>
            <w:rPr>
              <w:lang w:val="en-GB"/>
            </w:rPr>
          </w:pPr>
          <w:r w:rsidRPr="00450D0E">
            <w:rPr>
              <w:lang w:val="en-GB" w:bidi="en-GB"/>
            </w:rPr>
            <w:t>Skills &amp; Abilities</w:t>
          </w:r>
        </w:p>
      </w:sdtContent>
    </w:sdt>
    <w:p w14:paraId="0F98666E" w14:textId="453E149D" w:rsidR="00394A6D" w:rsidRDefault="006001E0">
      <w:pPr>
        <w:pStyle w:val="ListBullet"/>
        <w:rPr>
          <w:lang w:val="en-GB"/>
        </w:rPr>
      </w:pPr>
      <w:r>
        <w:rPr>
          <w:lang w:val="en-GB"/>
        </w:rPr>
        <w:t>ATTENTION TO DETAIL</w:t>
      </w:r>
    </w:p>
    <w:p w14:paraId="7DE1A321" w14:textId="3E842DDA" w:rsidR="006001E0" w:rsidRDefault="006001E0">
      <w:pPr>
        <w:pStyle w:val="ListBullet"/>
        <w:rPr>
          <w:lang w:val="en-GB"/>
        </w:rPr>
      </w:pPr>
      <w:r>
        <w:rPr>
          <w:lang w:val="en-GB"/>
        </w:rPr>
        <w:t xml:space="preserve">PROBLEM SOLVING </w:t>
      </w:r>
    </w:p>
    <w:p w14:paraId="7AC02C27" w14:textId="2B7495D0" w:rsidR="006001E0" w:rsidRDefault="006001E0">
      <w:pPr>
        <w:pStyle w:val="ListBullet"/>
        <w:rPr>
          <w:lang w:val="en-GB"/>
        </w:rPr>
      </w:pPr>
      <w:r>
        <w:rPr>
          <w:lang w:val="en-GB"/>
        </w:rPr>
        <w:t xml:space="preserve">COMMUNICATION </w:t>
      </w:r>
    </w:p>
    <w:p w14:paraId="794ACDE3" w14:textId="6287F8E6" w:rsidR="00C12CAE" w:rsidRDefault="00C12CAE">
      <w:pPr>
        <w:pStyle w:val="ListBullet"/>
        <w:rPr>
          <w:lang w:val="en-GB"/>
        </w:rPr>
      </w:pPr>
      <w:r>
        <w:rPr>
          <w:lang w:val="en-GB"/>
        </w:rPr>
        <w:t>POSITIVE ATTITUDE AND WILLINGNES</w:t>
      </w:r>
      <w:r w:rsidR="00600848">
        <w:rPr>
          <w:lang w:val="en-GB"/>
        </w:rPr>
        <w:t>S TO LEARN NEW SKILLS</w:t>
      </w:r>
    </w:p>
    <w:p w14:paraId="4AE979CF" w14:textId="24283EB9" w:rsidR="00600848" w:rsidRDefault="00600848">
      <w:pPr>
        <w:pStyle w:val="ListBullet"/>
        <w:rPr>
          <w:lang w:val="en-GB"/>
        </w:rPr>
      </w:pPr>
      <w:r>
        <w:rPr>
          <w:lang w:val="en-GB"/>
        </w:rPr>
        <w:t xml:space="preserve">TEAM PLAYER </w:t>
      </w:r>
    </w:p>
    <w:p w14:paraId="2B2B1CFF" w14:textId="77777777" w:rsidR="006001E0" w:rsidRDefault="006001E0" w:rsidP="006C45F7">
      <w:pPr>
        <w:pStyle w:val="ListBullet"/>
        <w:numPr>
          <w:ilvl w:val="0"/>
          <w:numId w:val="0"/>
        </w:numPr>
        <w:rPr>
          <w:lang w:val="en-GB"/>
        </w:rPr>
      </w:pPr>
    </w:p>
    <w:p w14:paraId="2CA250BA" w14:textId="77777777" w:rsidR="006001E0" w:rsidRDefault="006001E0" w:rsidP="006001E0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</w:p>
    <w:p w14:paraId="1451B928" w14:textId="4C008D09" w:rsidR="006001E0" w:rsidRPr="00450D0E" w:rsidRDefault="006001E0" w:rsidP="006001E0">
      <w:pPr>
        <w:pStyle w:val="ListBullet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 xml:space="preserve">*References available upon request </w:t>
      </w:r>
    </w:p>
    <w:sectPr w:rsidR="006001E0" w:rsidRPr="00450D0E" w:rsidSect="00450D0E">
      <w:footerReference w:type="default" r:id="rId11"/>
      <w:pgSz w:w="11906" w:h="16838" w:code="9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F1D08" w14:textId="77777777" w:rsidR="004B52EE" w:rsidRDefault="004B52EE">
      <w:pPr>
        <w:spacing w:after="0"/>
      </w:pPr>
      <w:r>
        <w:separator/>
      </w:r>
    </w:p>
  </w:endnote>
  <w:endnote w:type="continuationSeparator" w:id="0">
    <w:p w14:paraId="3DE6A4DA" w14:textId="77777777" w:rsidR="004B52EE" w:rsidRDefault="004B52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n-GB"/>
      </w:r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8C2E84" w14:textId="77777777" w:rsidR="00394A6D" w:rsidRPr="00450D0E" w:rsidRDefault="007D00B3">
        <w:pPr>
          <w:pStyle w:val="Footer"/>
          <w:rPr>
            <w:lang w:val="en-GB"/>
          </w:rPr>
        </w:pPr>
        <w:r w:rsidRPr="00450D0E">
          <w:rPr>
            <w:lang w:val="en-GB" w:bidi="en-GB"/>
          </w:rPr>
          <w:fldChar w:fldCharType="begin"/>
        </w:r>
        <w:r w:rsidRPr="00450D0E">
          <w:rPr>
            <w:lang w:val="en-GB" w:bidi="en-GB"/>
          </w:rPr>
          <w:instrText xml:space="preserve"> PAGE   \* MERGEFORMAT </w:instrText>
        </w:r>
        <w:r w:rsidRPr="00450D0E">
          <w:rPr>
            <w:lang w:val="en-GB" w:bidi="en-GB"/>
          </w:rPr>
          <w:fldChar w:fldCharType="separate"/>
        </w:r>
        <w:r w:rsidR="005E5E55" w:rsidRPr="00450D0E">
          <w:rPr>
            <w:noProof/>
            <w:lang w:val="en-GB" w:bidi="en-GB"/>
          </w:rPr>
          <w:t>2</w:t>
        </w:r>
        <w:r w:rsidRPr="00450D0E"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75365" w14:textId="77777777" w:rsidR="004B52EE" w:rsidRDefault="004B52EE">
      <w:pPr>
        <w:spacing w:after="0"/>
      </w:pPr>
      <w:r>
        <w:separator/>
      </w:r>
    </w:p>
  </w:footnote>
  <w:footnote w:type="continuationSeparator" w:id="0">
    <w:p w14:paraId="74C89D4A" w14:textId="77777777" w:rsidR="004B52EE" w:rsidRDefault="004B52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CD32ADA"/>
    <w:multiLevelType w:val="hybridMultilevel"/>
    <w:tmpl w:val="42E47C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D976C1"/>
    <w:multiLevelType w:val="hybridMultilevel"/>
    <w:tmpl w:val="51B62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027D0"/>
    <w:multiLevelType w:val="hybridMultilevel"/>
    <w:tmpl w:val="1F66D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C44942"/>
    <w:multiLevelType w:val="hybridMultilevel"/>
    <w:tmpl w:val="53728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10660"/>
    <w:multiLevelType w:val="hybridMultilevel"/>
    <w:tmpl w:val="89F02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354301">
    <w:abstractNumId w:val="9"/>
  </w:num>
  <w:num w:numId="2" w16cid:durableId="276108874">
    <w:abstractNumId w:val="9"/>
    <w:lvlOverride w:ilvl="0">
      <w:startOverride w:val="1"/>
    </w:lvlOverride>
  </w:num>
  <w:num w:numId="3" w16cid:durableId="665012903">
    <w:abstractNumId w:val="9"/>
    <w:lvlOverride w:ilvl="0">
      <w:startOverride w:val="1"/>
    </w:lvlOverride>
  </w:num>
  <w:num w:numId="4" w16cid:durableId="1598518652">
    <w:abstractNumId w:val="9"/>
    <w:lvlOverride w:ilvl="0">
      <w:startOverride w:val="1"/>
    </w:lvlOverride>
  </w:num>
  <w:num w:numId="5" w16cid:durableId="1219711299">
    <w:abstractNumId w:val="7"/>
  </w:num>
  <w:num w:numId="6" w16cid:durableId="1909001988">
    <w:abstractNumId w:val="6"/>
  </w:num>
  <w:num w:numId="7" w16cid:durableId="483857358">
    <w:abstractNumId w:val="5"/>
  </w:num>
  <w:num w:numId="8" w16cid:durableId="890580067">
    <w:abstractNumId w:val="4"/>
  </w:num>
  <w:num w:numId="9" w16cid:durableId="1076442062">
    <w:abstractNumId w:val="8"/>
  </w:num>
  <w:num w:numId="10" w16cid:durableId="943271217">
    <w:abstractNumId w:val="3"/>
  </w:num>
  <w:num w:numId="11" w16cid:durableId="1153176636">
    <w:abstractNumId w:val="2"/>
  </w:num>
  <w:num w:numId="12" w16cid:durableId="1825196865">
    <w:abstractNumId w:val="1"/>
  </w:num>
  <w:num w:numId="13" w16cid:durableId="926384050">
    <w:abstractNumId w:val="0"/>
  </w:num>
  <w:num w:numId="14" w16cid:durableId="1365448429">
    <w:abstractNumId w:val="13"/>
  </w:num>
  <w:num w:numId="15" w16cid:durableId="1901865113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852602659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708797870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265769689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514370885">
    <w:abstractNumId w:val="14"/>
  </w:num>
  <w:num w:numId="20" w16cid:durableId="342124540">
    <w:abstractNumId w:val="10"/>
  </w:num>
  <w:num w:numId="21" w16cid:durableId="1187452517">
    <w:abstractNumId w:val="15"/>
  </w:num>
  <w:num w:numId="22" w16cid:durableId="73088371">
    <w:abstractNumId w:val="11"/>
  </w:num>
  <w:num w:numId="23" w16cid:durableId="1027877621">
    <w:abstractNumId w:val="12"/>
  </w:num>
  <w:num w:numId="24" w16cid:durableId="21415357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A7"/>
    <w:rsid w:val="000548A1"/>
    <w:rsid w:val="001C4169"/>
    <w:rsid w:val="0024797D"/>
    <w:rsid w:val="002D11B8"/>
    <w:rsid w:val="00374627"/>
    <w:rsid w:val="0039358C"/>
    <w:rsid w:val="00394A6D"/>
    <w:rsid w:val="00397E1A"/>
    <w:rsid w:val="003F19B9"/>
    <w:rsid w:val="004443FC"/>
    <w:rsid w:val="004476A1"/>
    <w:rsid w:val="00450D0E"/>
    <w:rsid w:val="00461B37"/>
    <w:rsid w:val="004A2A02"/>
    <w:rsid w:val="004B52EE"/>
    <w:rsid w:val="005114E7"/>
    <w:rsid w:val="00525623"/>
    <w:rsid w:val="005E5E55"/>
    <w:rsid w:val="005E6049"/>
    <w:rsid w:val="006001E0"/>
    <w:rsid w:val="00600848"/>
    <w:rsid w:val="00616068"/>
    <w:rsid w:val="006C45F7"/>
    <w:rsid w:val="006E401C"/>
    <w:rsid w:val="0077621B"/>
    <w:rsid w:val="007963CE"/>
    <w:rsid w:val="007D00B3"/>
    <w:rsid w:val="00831EFA"/>
    <w:rsid w:val="00872935"/>
    <w:rsid w:val="008916B6"/>
    <w:rsid w:val="00897A0A"/>
    <w:rsid w:val="008E10EB"/>
    <w:rsid w:val="00972284"/>
    <w:rsid w:val="009763C8"/>
    <w:rsid w:val="0099751C"/>
    <w:rsid w:val="00A8131A"/>
    <w:rsid w:val="00B076A7"/>
    <w:rsid w:val="00B769EE"/>
    <w:rsid w:val="00C12CAE"/>
    <w:rsid w:val="00C57E43"/>
    <w:rsid w:val="00C72B59"/>
    <w:rsid w:val="00CC75DB"/>
    <w:rsid w:val="00CE131C"/>
    <w:rsid w:val="00D33143"/>
    <w:rsid w:val="00D56207"/>
    <w:rsid w:val="00D765AF"/>
    <w:rsid w:val="00D97C77"/>
    <w:rsid w:val="00DD4208"/>
    <w:rsid w:val="00EA2B92"/>
    <w:rsid w:val="00FD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A1DDA"/>
  <w15:chartTrackingRefBased/>
  <w15:docId w15:val="{10D932BC-DB34-4F4D-856B-861BF5F2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nika-daujotaite-a47335170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daujotaitem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hyperiondev.com/portfolio/2251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nikusis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ujo\AppData\Roaming\Microsoft\Templates\Functional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810D0ED0B942A69F4B5C4F76FC8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AFF2C-1EEB-41FE-89E0-7D1EF0CBE765}"/>
      </w:docPartPr>
      <w:docPartBody>
        <w:p w:rsidR="00864386" w:rsidRDefault="00864386">
          <w:pPr>
            <w:pStyle w:val="84810D0ED0B942A69F4B5C4F76FC8F6B"/>
          </w:pPr>
          <w:r w:rsidRPr="00450D0E">
            <w:rPr>
              <w:lang w:bidi="en-GB"/>
            </w:rPr>
            <w:t>Your name</w:t>
          </w:r>
        </w:p>
      </w:docPartBody>
    </w:docPart>
    <w:docPart>
      <w:docPartPr>
        <w:name w:val="26D605395A634657B15B9F002F8A7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794E8-1FBE-4B20-9751-728C196248BA}"/>
      </w:docPartPr>
      <w:docPartBody>
        <w:p w:rsidR="00864386" w:rsidRDefault="00864386">
          <w:pPr>
            <w:pStyle w:val="26D605395A634657B15B9F002F8A722A"/>
          </w:pPr>
          <w:r w:rsidRPr="00450D0E">
            <w:rPr>
              <w:lang w:bidi="en-GB"/>
            </w:rPr>
            <w:t>Education</w:t>
          </w:r>
        </w:p>
      </w:docPartBody>
    </w:docPart>
    <w:docPart>
      <w:docPartPr>
        <w:name w:val="C281A60ACE744F2AB188C37AD62C2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5EFE7-AEFC-4FB9-A59E-797495B62EAA}"/>
      </w:docPartPr>
      <w:docPartBody>
        <w:p w:rsidR="00864386" w:rsidRDefault="00864386">
          <w:pPr>
            <w:pStyle w:val="C281A60ACE744F2AB188C37AD62C28C7"/>
          </w:pPr>
          <w:r w:rsidRPr="00450D0E">
            <w:rPr>
              <w:lang w:bidi="en-GB"/>
            </w:rPr>
            <w:t>Skills &amp; Abilities</w:t>
          </w:r>
        </w:p>
      </w:docPartBody>
    </w:docPart>
    <w:docPart>
      <w:docPartPr>
        <w:name w:val="B9008B763E824EAA94A32CCA9A197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A013E-CA6B-4FC5-8285-02404BFB54B9}"/>
      </w:docPartPr>
      <w:docPartBody>
        <w:p w:rsidR="00864386" w:rsidRDefault="00864386" w:rsidP="00864386">
          <w:pPr>
            <w:pStyle w:val="B9008B763E824EAA94A32CCA9A197CEC"/>
          </w:pPr>
          <w:r w:rsidRPr="00450D0E">
            <w:rPr>
              <w:lang w:bidi="en-GB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86"/>
    <w:rsid w:val="005D0700"/>
    <w:rsid w:val="00864386"/>
    <w:rsid w:val="00AD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810D0ED0B942A69F4B5C4F76FC8F6B">
    <w:name w:val="84810D0ED0B942A69F4B5C4F76FC8F6B"/>
  </w:style>
  <w:style w:type="paragraph" w:customStyle="1" w:styleId="26D605395A634657B15B9F002F8A722A">
    <w:name w:val="26D605395A634657B15B9F002F8A722A"/>
  </w:style>
  <w:style w:type="paragraph" w:customStyle="1" w:styleId="C281A60ACE744F2AB188C37AD62C28C7">
    <w:name w:val="C281A60ACE744F2AB188C37AD62C28C7"/>
  </w:style>
  <w:style w:type="paragraph" w:customStyle="1" w:styleId="B9008B763E824EAA94A32CCA9A197CEC">
    <w:name w:val="B9008B763E824EAA94A32CCA9A197CEC"/>
    <w:rsid w:val="00864386"/>
  </w:style>
  <w:style w:type="paragraph" w:customStyle="1" w:styleId="C33FD46D9F3D4A84A9ED24945A679BA0">
    <w:name w:val="C33FD46D9F3D4A84A9ED24945A679BA0"/>
    <w:rsid w:val="005D07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CV</Template>
  <TotalTime>4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Monika Daujotaite</dc:creator>
  <cp:keywords/>
  <dc:description>Monika Daujotaite</dc:description>
  <cp:lastModifiedBy>Monika Daujotaite</cp:lastModifiedBy>
  <cp:revision>6</cp:revision>
  <dcterms:created xsi:type="dcterms:W3CDTF">2024-01-07T11:03:00Z</dcterms:created>
  <dcterms:modified xsi:type="dcterms:W3CDTF">2024-01-07T11:06:00Z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